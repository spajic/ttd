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1BC" w:rsidRPr="00B96982" w:rsidRDefault="00E671BC" w:rsidP="00B96982">
      <w:pPr>
        <w:rPr>
          <w:b/>
        </w:rPr>
      </w:pPr>
      <w:r w:rsidRPr="00B96982">
        <w:rPr>
          <w:b/>
        </w:rPr>
        <w:t>Заседание Ставропольского отделения Российской академии естественных наук</w:t>
      </w:r>
    </w:p>
    <w:p w:rsidR="00E671BC" w:rsidRPr="00B96982" w:rsidRDefault="00E671BC" w:rsidP="000B27B7">
      <w:r>
        <w:t>5.12.2014 н</w:t>
      </w:r>
      <w:r w:rsidRPr="00B96982">
        <w:t>а базе ООО «Газпром трансгаз Ставрополь» состоялось заседание Ставропольского регионального отделения общероссийской общественной организации «Российс</w:t>
      </w:r>
      <w:r>
        <w:t xml:space="preserve">кая академия естественных наук», в которой принял участие и выступил с докладом зав.кафедрой проф. Лопатин А.С. </w:t>
      </w:r>
      <w:r w:rsidRPr="00B96982">
        <w:t>На заседании были рассмотрены проблемы надежности конструкций газопроводов, система диагностического обслуживания магистральных газопроводов, подходы к решению проблем переработки отходов на территории Российской Федерации, перспективы освоения месторождений низконапорного газа в Ставропольском крае и следствия глобальной взаимосвязи природных газов и воды.</w:t>
      </w:r>
      <w:r>
        <w:t xml:space="preserve"> В ходе визита московской делегации РАЕН состоялись переговоры с генеральным</w:t>
      </w:r>
      <w:r w:rsidRPr="00B96982">
        <w:t xml:space="preserve"> директор</w:t>
      </w:r>
      <w:r>
        <w:t>ом</w:t>
      </w:r>
      <w:r w:rsidRPr="00B96982">
        <w:t xml:space="preserve"> ООО «Газп</w:t>
      </w:r>
      <w:r>
        <w:t>ром трансгаз Ставрополь» А,В.</w:t>
      </w:r>
      <w:r w:rsidRPr="00B96982">
        <w:t xml:space="preserve"> Завгороднев</w:t>
      </w:r>
      <w:r>
        <w:t>ым, руководителями отделов Общества</w:t>
      </w:r>
      <w:bookmarkStart w:id="0" w:name="_GoBack"/>
      <w:bookmarkEnd w:id="0"/>
      <w:r w:rsidRPr="00B96982">
        <w:t xml:space="preserve">. </w:t>
      </w:r>
    </w:p>
    <w:sectPr w:rsidR="00E671BC" w:rsidRPr="00B96982" w:rsidSect="00770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6982"/>
    <w:rsid w:val="000B27B7"/>
    <w:rsid w:val="002E3589"/>
    <w:rsid w:val="004171D8"/>
    <w:rsid w:val="006F75D9"/>
    <w:rsid w:val="00770290"/>
    <w:rsid w:val="00B96982"/>
    <w:rsid w:val="00DD36AD"/>
    <w:rsid w:val="00E67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29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96982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96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969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22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3731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223728">
                      <w:marLeft w:val="0"/>
                      <w:marRight w:val="0"/>
                      <w:marTop w:val="12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223732">
                      <w:marLeft w:val="0"/>
                      <w:marRight w:val="0"/>
                      <w:marTop w:val="12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223734">
                      <w:marLeft w:val="0"/>
                      <w:marRight w:val="0"/>
                      <w:marTop w:val="12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223735">
                      <w:marLeft w:val="0"/>
                      <w:marRight w:val="0"/>
                      <w:marTop w:val="12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52</TotalTime>
  <Pages>1</Pages>
  <Words>131</Words>
  <Characters>751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semolga</cp:lastModifiedBy>
  <cp:revision>2</cp:revision>
  <dcterms:created xsi:type="dcterms:W3CDTF">2015-03-12T11:58:00Z</dcterms:created>
  <dcterms:modified xsi:type="dcterms:W3CDTF">2015-03-12T13:09:00Z</dcterms:modified>
</cp:coreProperties>
</file>